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1724750495"/>
        <w:docPartObj>
          <w:docPartGallery w:val="Cover Pages"/>
          <w:docPartUnique/>
        </w:docPartObj>
      </w:sdtPr>
      <w:sdtEndPr/>
      <w:sdtContent>
        <w:p w:rsidR="00D01B67" w:rsidRDefault="00583F71">
          <w:pPr>
            <w:rPr>
              <w:noProof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791200" cy="6210300"/>
                    <wp:effectExtent l="0" t="0" r="12700" b="1143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01B67" w:rsidRPr="00D902A4" w:rsidRDefault="00F70326">
                                <w:pPr>
                                  <w:pStyle w:val="Title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701364701"/>
                                    <w:placeholder>
                                      <w:docPart w:val="9B5ECE6E5F97427F875B15431D17276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902A4" w:rsidRPr="00D902A4">
                                      <w:rPr>
                                        <w:sz w:val="72"/>
                                        <w:szCs w:val="72"/>
                                      </w:rPr>
                                      <w:t>Requirements Engineering Report</w:t>
                                    </w:r>
                                  </w:sdtContent>
                                </w:sdt>
                              </w:p>
                              <w:p w:rsidR="00D902A4" w:rsidRDefault="00D902A4">
                                <w:pPr>
                                  <w:pStyle w:val="Abstract"/>
                                </w:pPr>
                                <w:r>
                                  <w:t>Date:</w:t>
                                </w:r>
                              </w:p>
                              <w:p w:rsidR="00D902A4" w:rsidRDefault="00D902A4">
                                <w:pPr>
                                  <w:pStyle w:val="Abstract"/>
                                </w:pPr>
                                <w:r>
                                  <w:t>Version:</w:t>
                                </w:r>
                              </w:p>
                              <w:sdt>
                                <w:sdtPr>
                                  <w:alias w:val="Abstract"/>
                                  <w:id w:val="106622669"/>
                                  <w:placeholder>
                                    <w:docPart w:val="06482083AAEA428D9F2E20F3C08D978D"/>
                                  </w:placeholder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D01B67" w:rsidRDefault="00583F71">
                                    <w:pPr>
                                      <w:pStyle w:val="Abstract"/>
                                    </w:pPr>
                                    <w:r>
                                      <w:t>[You can add an abstract or other key statement here. An abstract is typically a short summary of the document content.]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0;margin-top:0;width:456pt;height:489pt;z-index:251659264;visibility:visible;mso-wrap-style:square;mso-width-percent:1000;mso-height-percent:850;mso-left-percent:93;mso-wrap-distance-left:9pt;mso-wrap-distance-top:0;mso-wrap-distance-right:9pt;mso-wrap-distance-bottom:0;mso-position-horizontal-relative:page;mso-position-vertical:bottom;mso-position-vertical-relative:margin;mso-width-percent:100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" filled="f" stroked="f" strokeweight=".5pt">
                    <v:textbox inset="0,0,0,0">
                      <w:txbxContent>
                        <w:p w:rsidR="00D01B67" w:rsidRPr="00D902A4" w:rsidRDefault="00F70326">
                          <w:pPr>
                            <w:pStyle w:val="Title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701364701"/>
                              <w:placeholder>
                                <w:docPart w:val="9B5ECE6E5F97427F875B15431D17276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902A4" w:rsidRPr="00D902A4">
                                <w:rPr>
                                  <w:sz w:val="72"/>
                                  <w:szCs w:val="72"/>
                                </w:rPr>
                                <w:t>Requirements Engineering Report</w:t>
                              </w:r>
                            </w:sdtContent>
                          </w:sdt>
                        </w:p>
                        <w:p w:rsidR="00D902A4" w:rsidRDefault="00D902A4">
                          <w:pPr>
                            <w:pStyle w:val="Abstract"/>
                          </w:pPr>
                          <w:r>
                            <w:t>Date:</w:t>
                          </w:r>
                        </w:p>
                        <w:p w:rsidR="00D902A4" w:rsidRDefault="00D902A4">
                          <w:pPr>
                            <w:pStyle w:val="Abstract"/>
                          </w:pPr>
                          <w:r>
                            <w:t>Version:</w:t>
                          </w:r>
                        </w:p>
                        <w:sdt>
                          <w:sdtPr>
                            <w:alias w:val="Abstract"/>
                            <w:id w:val="106622669"/>
                            <w:placeholder>
                              <w:docPart w:val="06482083AAEA428D9F2E20F3C08D978D"/>
                            </w:placeholder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D01B67" w:rsidRDefault="00583F71">
                              <w:pPr>
                                <w:pStyle w:val="Abstract"/>
                              </w:pPr>
                              <w:r>
                                <w:t>[You can add an abstract or other key statement here. An abstract is typically a short summary of the document content.]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noProof/>
              <w:sz w:val="76"/>
              <w:szCs w:val="7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553085</wp:posOffset>
                        </wp:positionV>
                      </mc:Fallback>
                    </mc:AlternateContent>
                    <wp:extent cx="6248400" cy="1285875"/>
                    <wp:effectExtent l="0" t="0" r="0" b="5715"/>
                    <wp:wrapTopAndBottom/>
                    <wp:docPr id="3" name="Text Box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1B67" w:rsidRDefault="00D902A4">
                                <w:pPr>
                                  <w:rPr>
                                    <w:sz w:val="48"/>
                                    <w:szCs w:val="48"/>
                                  </w:rPr>
                                </w:pPr>
                                <w:r w:rsidRPr="00D902A4">
                                  <w:rPr>
                                    <w:sz w:val="48"/>
                                    <w:szCs w:val="48"/>
                                  </w:rPr>
                                  <w:t>T</w:t>
                                </w:r>
                                <w:r>
                                  <w:rPr>
                                    <w:sz w:val="48"/>
                                    <w:szCs w:val="48"/>
                                  </w:rPr>
                                  <w:t>eam Name</w:t>
                                </w:r>
                              </w:p>
                              <w:p w:rsidR="00D902A4" w:rsidRDefault="00D902A4">
                                <w:pPr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</w:rPr>
                                  <w:t>Software Project Name</w:t>
                                </w:r>
                              </w:p>
                              <w:p w:rsidR="00D902A4" w:rsidRDefault="00D902A4">
                                <w:pPr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</w:rPr>
                                  <w:t>Team Members</w:t>
                                </w:r>
                              </w:p>
                              <w:p w:rsidR="00D902A4" w:rsidRDefault="00D902A4" w:rsidP="00D902A4">
                                <w:pPr>
                                  <w:ind w:left="720"/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</w:rPr>
                                  <w:t>Project Manager:</w:t>
                                </w:r>
                              </w:p>
                              <w:p w:rsidR="00D902A4" w:rsidRDefault="00D902A4" w:rsidP="00D902A4">
                                <w:pPr>
                                  <w:ind w:left="720"/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</w:rPr>
                                  <w:t>Quality Assurance:</w:t>
                                </w:r>
                              </w:p>
                              <w:p w:rsidR="00D902A4" w:rsidRDefault="00D902A4" w:rsidP="00D902A4">
                                <w:pPr>
                                  <w:ind w:left="720"/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</w:rPr>
                                  <w:t>Technical Lead:</w:t>
                                </w:r>
                              </w:p>
                              <w:p w:rsidR="00D902A4" w:rsidRDefault="00D902A4"/>
                              <w:p w:rsidR="00D01B67" w:rsidRDefault="00D01B6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 id="Text Box 3" o:spid="_x0000_s1027" type="#_x0000_t202" alt="Company contact information" style="position:absolute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" o:allowincell="f" o:allowoverlap="f" filled="f" stroked="f" strokeweight=".5pt">
                    <v:textbox style="mso-fit-shape-to-text:t" inset="0,0,0,0">
                      <w:txbxContent>
                        <w:p w:rsidR="00D01B67" w:rsidRDefault="00D902A4">
                          <w:pPr>
                            <w:rPr>
                              <w:sz w:val="48"/>
                              <w:szCs w:val="48"/>
                            </w:rPr>
                          </w:pPr>
                          <w:r w:rsidRPr="00D902A4">
                            <w:rPr>
                              <w:sz w:val="48"/>
                              <w:szCs w:val="48"/>
                            </w:rPr>
                            <w:t>T</w:t>
                          </w:r>
                          <w:r>
                            <w:rPr>
                              <w:sz w:val="48"/>
                              <w:szCs w:val="48"/>
                            </w:rPr>
                            <w:t>eam Name</w:t>
                          </w:r>
                        </w:p>
                        <w:p w:rsidR="00D902A4" w:rsidRDefault="00D902A4">
                          <w:pPr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  <w:t>Software Project Name</w:t>
                          </w:r>
                        </w:p>
                        <w:p w:rsidR="00D902A4" w:rsidRDefault="00D902A4">
                          <w:pPr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  <w:t>Team Members</w:t>
                          </w:r>
                        </w:p>
                        <w:p w:rsidR="00D902A4" w:rsidRDefault="00D902A4" w:rsidP="00D902A4">
                          <w:pPr>
                            <w:ind w:left="720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  <w:t>Project Manager:</w:t>
                          </w:r>
                        </w:p>
                        <w:p w:rsidR="00D902A4" w:rsidRDefault="00D902A4" w:rsidP="00D902A4">
                          <w:pPr>
                            <w:ind w:left="720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  <w:t>Quality Assurance:</w:t>
                          </w:r>
                        </w:p>
                        <w:p w:rsidR="00D902A4" w:rsidRDefault="00D902A4" w:rsidP="00D902A4">
                          <w:pPr>
                            <w:ind w:left="720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  <w:t>Technical Lead:</w:t>
                          </w:r>
                        </w:p>
                        <w:p w:rsidR="00D902A4" w:rsidRDefault="00D902A4"/>
                        <w:p w:rsidR="00D01B67" w:rsidRDefault="00D01B67"/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sdt>
      <w:sdtPr>
        <w:id w:val="-1778240447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</w:rPr>
      </w:sdtEndPr>
      <w:sdtContent>
        <w:p w:rsidR="007531B0" w:rsidRDefault="007531B0">
          <w:pPr>
            <w:pStyle w:val="TOCHeading"/>
          </w:pPr>
          <w:r>
            <w:t>Contents</w:t>
          </w:r>
        </w:p>
        <w:p w:rsidR="00F70326" w:rsidRDefault="007531B0">
          <w:pPr>
            <w:pStyle w:val="TOC1"/>
            <w:tabs>
              <w:tab w:val="left" w:pos="440"/>
            </w:tabs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F70326" w:rsidRPr="000046C7">
            <w:rPr>
              <w:rStyle w:val="Hyperlink"/>
            </w:rPr>
            <w:fldChar w:fldCharType="begin"/>
          </w:r>
          <w:r w:rsidR="00F70326" w:rsidRPr="000046C7">
            <w:rPr>
              <w:rStyle w:val="Hyperlink"/>
            </w:rPr>
            <w:instrText xml:space="preserve"> </w:instrText>
          </w:r>
          <w:r w:rsidR="00F70326">
            <w:instrText>HYPERLINK \l "_Toc410643945"</w:instrText>
          </w:r>
          <w:r w:rsidR="00F70326" w:rsidRPr="000046C7">
            <w:rPr>
              <w:rStyle w:val="Hyperlink"/>
            </w:rPr>
            <w:instrText xml:space="preserve"> </w:instrText>
          </w:r>
          <w:r w:rsidR="00F70326" w:rsidRPr="000046C7">
            <w:rPr>
              <w:rStyle w:val="Hyperlink"/>
            </w:rPr>
          </w:r>
          <w:r w:rsidR="00F70326" w:rsidRPr="000046C7">
            <w:rPr>
              <w:rStyle w:val="Hyperlink"/>
            </w:rPr>
            <w:fldChar w:fldCharType="separate"/>
          </w:r>
          <w:r w:rsidR="00F70326" w:rsidRPr="000046C7">
            <w:rPr>
              <w:rStyle w:val="Hyperlink"/>
            </w:rPr>
            <w:t>1.</w:t>
          </w:r>
          <w:r w:rsidR="00F70326">
            <w:rPr>
              <w:rFonts w:eastAsiaTheme="minorEastAsia"/>
              <w:color w:val="auto"/>
              <w:kern w:val="0"/>
              <w:szCs w:val="22"/>
              <w:lang w:eastAsia="en-US"/>
            </w:rPr>
            <w:tab/>
          </w:r>
          <w:r w:rsidR="00F70326" w:rsidRPr="000046C7">
            <w:rPr>
              <w:rStyle w:val="Hyperlink"/>
            </w:rPr>
            <w:t>Introduction</w:t>
          </w:r>
          <w:r w:rsidR="00F70326">
            <w:rPr>
              <w:webHidden/>
            </w:rPr>
            <w:tab/>
          </w:r>
          <w:r w:rsidR="00F70326">
            <w:rPr>
              <w:webHidden/>
            </w:rPr>
            <w:fldChar w:fldCharType="begin"/>
          </w:r>
          <w:r w:rsidR="00F70326">
            <w:rPr>
              <w:webHidden/>
            </w:rPr>
            <w:instrText xml:space="preserve"> PAGEREF _Toc410643945 \h </w:instrText>
          </w:r>
          <w:r w:rsidR="00F70326">
            <w:rPr>
              <w:webHidden/>
            </w:rPr>
          </w:r>
          <w:r w:rsidR="00F70326">
            <w:rPr>
              <w:webHidden/>
            </w:rPr>
            <w:fldChar w:fldCharType="separate"/>
          </w:r>
          <w:r w:rsidR="00F70326">
            <w:rPr>
              <w:webHidden/>
            </w:rPr>
            <w:t>1</w:t>
          </w:r>
          <w:r w:rsidR="00F70326">
            <w:rPr>
              <w:webHidden/>
            </w:rPr>
            <w:fldChar w:fldCharType="end"/>
          </w:r>
          <w:r w:rsidR="00F70326" w:rsidRPr="000046C7">
            <w:rPr>
              <w:rStyle w:val="Hyperlink"/>
            </w:rPr>
            <w:fldChar w:fldCharType="end"/>
          </w:r>
        </w:p>
        <w:p w:rsidR="00F70326" w:rsidRDefault="00F70326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46" w:history="1">
            <w:r w:rsidRPr="000046C7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Pr="000046C7">
              <w:rPr>
                <w:rStyle w:val="Hyperlink"/>
                <w:noProof/>
              </w:rPr>
              <w:t>Project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_Toc410643946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326" w:rsidRDefault="00F70326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47" w:history="1">
            <w:r w:rsidRPr="000046C7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Pr="000046C7">
              <w:rPr>
                <w:rStyle w:val="Hyperlink"/>
                <w:noProof/>
              </w:rPr>
              <w:t>Procject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_Toc410643947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326" w:rsidRDefault="00F70326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48" w:history="1">
            <w:r w:rsidRPr="000046C7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Pr="000046C7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_Toc410643948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326" w:rsidRDefault="00F70326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49" w:history="1">
            <w:r w:rsidRPr="000046C7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Pr="000046C7">
              <w:rPr>
                <w:rStyle w:val="Hyperlink"/>
                <w:noProof/>
              </w:rPr>
              <w:t>Collaboration with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_Toc410643949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326" w:rsidRDefault="00F70326">
          <w:pPr>
            <w:pStyle w:val="TOC1"/>
            <w:tabs>
              <w:tab w:val="left" w:pos="440"/>
            </w:tabs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hyperlink w:anchor="_Toc410643950" w:history="1">
            <w:r w:rsidRPr="000046C7">
              <w:rPr>
                <w:rStyle w:val="Hyperlink"/>
              </w:rPr>
              <w:t>2.</w:t>
            </w:r>
            <w:r>
              <w:rPr>
                <w:rFonts w:eastAsiaTheme="minorEastAsia"/>
                <w:color w:val="auto"/>
                <w:kern w:val="0"/>
                <w:szCs w:val="22"/>
                <w:lang w:eastAsia="en-US"/>
              </w:rPr>
              <w:tab/>
            </w:r>
            <w:r w:rsidRPr="000046C7">
              <w:rPr>
                <w:rStyle w:val="Hyperlink"/>
              </w:rPr>
              <w:t>Project 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_Toc410643950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F70326" w:rsidRDefault="00F70326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51" w:history="1">
            <w:r w:rsidRPr="000046C7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Pr="000046C7">
              <w:rPr>
                <w:rStyle w:val="Hyperlink"/>
                <w:noProof/>
              </w:rPr>
              <w:t>Work Breakdown Structure (WBS)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_Toc410643951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326" w:rsidRDefault="00F70326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52" w:history="1">
            <w:r w:rsidRPr="000046C7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Pr="000046C7">
              <w:rPr>
                <w:rStyle w:val="Hyperlink"/>
                <w:noProof/>
              </w:rPr>
              <w:t>Project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_Toc410643952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326" w:rsidRDefault="00F70326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53" w:history="1">
            <w:r w:rsidRPr="000046C7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Pr="000046C7">
              <w:rPr>
                <w:rStyle w:val="Hyperlink"/>
                <w:noProof/>
              </w:rPr>
              <w:t>Responsibility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_Toc410643953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326" w:rsidRDefault="00F70326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54" w:history="1">
            <w:r w:rsidRPr="000046C7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Pr="000046C7">
              <w:rPr>
                <w:rStyle w:val="Hyperlink"/>
                <w:noProof/>
              </w:rPr>
              <w:t>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_Toc410643954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326" w:rsidRDefault="00F70326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55" w:history="1">
            <w:r w:rsidRPr="000046C7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Pr="000046C7">
              <w:rPr>
                <w:rStyle w:val="Hyperlink"/>
                <w:noProof/>
              </w:rPr>
              <w:t>Pert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_Toc410643955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326" w:rsidRDefault="00F70326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56" w:history="1">
            <w:r w:rsidRPr="000046C7">
              <w:rPr>
                <w:rStyle w:val="Hyperlink"/>
                <w:noProof/>
              </w:rPr>
              <w:t>2.6.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Pr="000046C7">
              <w:rPr>
                <w:rStyle w:val="Hyperlink"/>
                <w:noProof/>
              </w:rPr>
              <w:t>Cost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_Toc410643956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326" w:rsidRDefault="00F70326">
          <w:pPr>
            <w:pStyle w:val="TOC3"/>
            <w:tabs>
              <w:tab w:val="left" w:pos="132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57" w:history="1">
            <w:r w:rsidRPr="000046C7">
              <w:rPr>
                <w:rStyle w:val="Hyperlink"/>
                <w:noProof/>
              </w:rPr>
              <w:t>2.6.1.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Pr="000046C7">
              <w:rPr>
                <w:rStyle w:val="Hyperlink"/>
                <w:noProof/>
              </w:rPr>
              <w:t>Function Point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_Toc410643957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326" w:rsidRDefault="00F70326">
          <w:pPr>
            <w:pStyle w:val="TOC3"/>
            <w:tabs>
              <w:tab w:val="left" w:pos="132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58" w:history="1">
            <w:r w:rsidRPr="000046C7">
              <w:rPr>
                <w:rStyle w:val="Hyperlink"/>
                <w:noProof/>
              </w:rPr>
              <w:t>2.6.2.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Pr="000046C7">
              <w:rPr>
                <w:rStyle w:val="Hyperlink"/>
                <w:noProof/>
              </w:rPr>
              <w:t>Lines of Code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_Toc410643958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326" w:rsidRDefault="00F70326">
          <w:pPr>
            <w:pStyle w:val="TOC3"/>
            <w:tabs>
              <w:tab w:val="left" w:pos="132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59" w:history="1">
            <w:r w:rsidRPr="000046C7">
              <w:rPr>
                <w:rStyle w:val="Hyperlink"/>
                <w:noProof/>
              </w:rPr>
              <w:t>2.6.3.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Pr="000046C7">
              <w:rPr>
                <w:rStyle w:val="Hyperlink"/>
                <w:noProof/>
              </w:rPr>
              <w:t>Cost Estimates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_Toc410643959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326" w:rsidRDefault="00F70326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60" w:history="1">
            <w:r w:rsidRPr="000046C7">
              <w:rPr>
                <w:rStyle w:val="Hyperlink"/>
                <w:noProof/>
              </w:rPr>
              <w:t>2.7.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Pr="000046C7">
              <w:rPr>
                <w:rStyle w:val="Hyperlink"/>
                <w:noProof/>
              </w:rPr>
              <w:t>Risk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_Toc410643960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326" w:rsidRDefault="00F70326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61" w:history="1">
            <w:r w:rsidRPr="000046C7">
              <w:rPr>
                <w:rStyle w:val="Hyperlink"/>
                <w:noProof/>
              </w:rPr>
              <w:t>2.8.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Pr="000046C7">
              <w:rPr>
                <w:rStyle w:val="Hyperlink"/>
                <w:noProof/>
              </w:rPr>
              <w:t>Project Monitoring and Control Mechanisms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_Toc410643961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326" w:rsidRDefault="00F70326">
          <w:pPr>
            <w:pStyle w:val="TOC1"/>
            <w:tabs>
              <w:tab w:val="left" w:pos="440"/>
            </w:tabs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hyperlink w:anchor="_Toc410643962" w:history="1">
            <w:r w:rsidRPr="000046C7">
              <w:rPr>
                <w:rStyle w:val="Hyperlink"/>
              </w:rPr>
              <w:t>3.</w:t>
            </w:r>
            <w:r>
              <w:rPr>
                <w:rFonts w:eastAsiaTheme="minorEastAsia"/>
                <w:color w:val="auto"/>
                <w:kern w:val="0"/>
                <w:szCs w:val="22"/>
                <w:lang w:eastAsia="en-US"/>
              </w:rPr>
              <w:tab/>
            </w:r>
            <w:r w:rsidRPr="000046C7">
              <w:rPr>
                <w:rStyle w:val="Hyperlink"/>
              </w:rPr>
              <w:t>Requirements/Analysis Models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_Toc410643962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70326" w:rsidRDefault="00F70326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63" w:history="1">
            <w:r w:rsidRPr="000046C7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Pr="000046C7">
              <w:rPr>
                <w:rStyle w:val="Hyperlink"/>
                <w:noProof/>
              </w:rPr>
              <w:t>Major Software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_Toc410643963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326" w:rsidRDefault="00F70326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64" w:history="1">
            <w:r w:rsidRPr="000046C7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Pr="000046C7">
              <w:rPr>
                <w:rStyle w:val="Hyperlink"/>
                <w:noProof/>
              </w:rPr>
              <w:t>Use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_Toc410643964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326" w:rsidRDefault="00F70326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65" w:history="1">
            <w:r w:rsidRPr="000046C7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Pr="000046C7">
              <w:rPr>
                <w:rStyle w:val="Hyperlink"/>
                <w:noProof/>
              </w:rPr>
              <w:t>Use Case Descriptions (Fully Dressed)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_Toc410643965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326" w:rsidRDefault="00F70326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66" w:history="1">
            <w:r w:rsidRPr="000046C7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Pr="000046C7">
              <w:rPr>
                <w:rStyle w:val="Hyperlink"/>
                <w:noProof/>
              </w:rPr>
              <w:t>Activity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_Toc410643966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326" w:rsidRDefault="00F70326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67" w:history="1">
            <w:r w:rsidRPr="000046C7">
              <w:rPr>
                <w:rStyle w:val="Hyperlink"/>
                <w:noProof/>
              </w:rPr>
              <w:t>3.5.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Pr="000046C7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_Toc410643967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326" w:rsidRDefault="00F70326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68" w:history="1">
            <w:r w:rsidRPr="000046C7">
              <w:rPr>
                <w:rStyle w:val="Hyperlink"/>
                <w:noProof/>
              </w:rPr>
              <w:t>3.6.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Pr="000046C7">
              <w:rPr>
                <w:rStyle w:val="Hyperlink"/>
                <w:noProof/>
              </w:rPr>
              <w:t>Requirements Class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_Toc410643968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326" w:rsidRDefault="00F70326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69" w:history="1">
            <w:r w:rsidRPr="000046C7">
              <w:rPr>
                <w:rStyle w:val="Hyperlink"/>
                <w:noProof/>
              </w:rPr>
              <w:t>3.7.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Pr="000046C7">
              <w:rPr>
                <w:rStyle w:val="Hyperlink"/>
                <w:noProof/>
              </w:rPr>
              <w:t>Prototype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_Toc410643969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326" w:rsidRDefault="00F70326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70" w:history="1">
            <w:r w:rsidRPr="000046C7">
              <w:rPr>
                <w:rStyle w:val="Hyperlink"/>
                <w:noProof/>
              </w:rPr>
              <w:t>3.8.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Pr="000046C7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_Toc410643970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326" w:rsidRDefault="00F70326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71" w:history="1">
            <w:r w:rsidRPr="000046C7">
              <w:rPr>
                <w:rStyle w:val="Hyperlink"/>
                <w:noProof/>
              </w:rPr>
              <w:t>3.9.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Pr="000046C7">
              <w:rPr>
                <w:rStyle w:val="Hyperlink"/>
                <w:noProof/>
              </w:rPr>
              <w:t>Limitations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_Toc410643971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326" w:rsidRDefault="00F70326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72" w:history="1">
            <w:r w:rsidRPr="000046C7">
              <w:rPr>
                <w:rStyle w:val="Hyperlink"/>
                <w:noProof/>
              </w:rPr>
              <w:t>3.10.</w:t>
            </w:r>
            <w:r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Pr="000046C7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_Toc410643972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326" w:rsidRDefault="00F70326">
          <w:pPr>
            <w:pStyle w:val="TOC1"/>
            <w:tabs>
              <w:tab w:val="left" w:pos="440"/>
            </w:tabs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hyperlink w:anchor="_Toc410643973" w:history="1">
            <w:r w:rsidRPr="000046C7">
              <w:rPr>
                <w:rStyle w:val="Hyperlink"/>
              </w:rPr>
              <w:t>4.</w:t>
            </w:r>
            <w:r>
              <w:rPr>
                <w:rFonts w:eastAsiaTheme="minorEastAsia"/>
                <w:color w:val="auto"/>
                <w:kern w:val="0"/>
                <w:szCs w:val="22"/>
                <w:lang w:eastAsia="en-US"/>
              </w:rPr>
              <w:tab/>
            </w:r>
            <w:r w:rsidRPr="000046C7">
              <w:rPr>
                <w:rStyle w:val="Hyperlink"/>
              </w:rPr>
              <w:t>Problems Encountered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_Toc410643973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70326" w:rsidRDefault="00F70326">
          <w:pPr>
            <w:pStyle w:val="TOC1"/>
            <w:tabs>
              <w:tab w:val="left" w:pos="440"/>
            </w:tabs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hyperlink w:anchor="_Toc410643974" w:history="1">
            <w:r w:rsidRPr="000046C7">
              <w:rPr>
                <w:rStyle w:val="Hyperlink"/>
              </w:rPr>
              <w:t>5.</w:t>
            </w:r>
            <w:r>
              <w:rPr>
                <w:rFonts w:eastAsiaTheme="minorEastAsia"/>
                <w:color w:val="auto"/>
                <w:kern w:val="0"/>
                <w:szCs w:val="22"/>
                <w:lang w:eastAsia="en-US"/>
              </w:rPr>
              <w:tab/>
            </w:r>
            <w:r w:rsidRPr="000046C7">
              <w:rPr>
                <w:rStyle w:val="Hyperlink"/>
              </w:rPr>
              <w:t>Bibliography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_Toc410643974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7531B0" w:rsidRDefault="007531B0">
          <w:r>
            <w:rPr>
              <w:b/>
              <w:bCs/>
              <w:noProof/>
            </w:rPr>
            <w:fldChar w:fldCharType="end"/>
          </w:r>
        </w:p>
      </w:sdtContent>
    </w:sdt>
    <w:p w:rsidR="00D01B67" w:rsidRDefault="00D01B67">
      <w:pPr>
        <w:sectPr w:rsidR="00D01B67">
          <w:headerReference w:type="default" r:id="rId11"/>
          <w:pgSz w:w="12240" w:h="15840" w:code="1"/>
          <w:pgMar w:top="2520" w:right="1555" w:bottom="1800" w:left="1555" w:header="864" w:footer="720" w:gutter="0"/>
          <w:pgNumType w:start="0"/>
          <w:cols w:space="720"/>
          <w:titlePg/>
          <w:docGrid w:linePitch="360"/>
        </w:sectPr>
      </w:pPr>
    </w:p>
    <w:p w:rsidR="00D01B67" w:rsidRDefault="00D902A4" w:rsidP="007531B0">
      <w:pPr>
        <w:pStyle w:val="Heading1"/>
        <w:numPr>
          <w:ilvl w:val="0"/>
          <w:numId w:val="27"/>
        </w:numPr>
      </w:pPr>
      <w:bookmarkStart w:id="1" w:name="_Toc410643945"/>
      <w:r w:rsidRPr="007531B0">
        <w:lastRenderedPageBreak/>
        <w:t>Introduction</w:t>
      </w:r>
      <w:bookmarkEnd w:id="1"/>
    </w:p>
    <w:p w:rsidR="00D01B67" w:rsidRDefault="007531B0" w:rsidP="007531B0">
      <w:pPr>
        <w:pStyle w:val="Heading2"/>
        <w:numPr>
          <w:ilvl w:val="1"/>
          <w:numId w:val="27"/>
        </w:numPr>
      </w:pPr>
      <w:bookmarkStart w:id="2" w:name="_Toc410643946"/>
      <w:r>
        <w:t xml:space="preserve">Project </w:t>
      </w:r>
      <w:r w:rsidRPr="007531B0">
        <w:t>Objective</w:t>
      </w:r>
      <w:bookmarkEnd w:id="2"/>
    </w:p>
    <w:p w:rsidR="00D01B67" w:rsidRDefault="007531B0" w:rsidP="007531B0">
      <w:pPr>
        <w:ind w:left="720"/>
      </w:pPr>
      <w:r>
        <w:t>Prose.</w:t>
      </w:r>
    </w:p>
    <w:p w:rsidR="007531B0" w:rsidRDefault="007531B0" w:rsidP="007531B0"/>
    <w:p w:rsidR="00D01B67" w:rsidRDefault="007531B0" w:rsidP="007531B0">
      <w:pPr>
        <w:pStyle w:val="Heading2"/>
        <w:numPr>
          <w:ilvl w:val="1"/>
          <w:numId w:val="27"/>
        </w:numPr>
      </w:pPr>
      <w:bookmarkStart w:id="3" w:name="_Toc410643947"/>
      <w:r>
        <w:t>Procject ScoPe</w:t>
      </w:r>
      <w:bookmarkEnd w:id="3"/>
    </w:p>
    <w:p w:rsidR="00D01B67" w:rsidRDefault="007531B0" w:rsidP="007531B0">
      <w:pPr>
        <w:ind w:left="720"/>
      </w:pPr>
      <w:r>
        <w:t>Prose.</w:t>
      </w:r>
    </w:p>
    <w:p w:rsidR="00D01B67" w:rsidRDefault="007531B0" w:rsidP="007531B0">
      <w:pPr>
        <w:pStyle w:val="Heading2"/>
        <w:numPr>
          <w:ilvl w:val="1"/>
          <w:numId w:val="27"/>
        </w:numPr>
      </w:pPr>
      <w:bookmarkStart w:id="4" w:name="_Toc410643948"/>
      <w:r>
        <w:t>Success Criteria</w:t>
      </w:r>
      <w:bookmarkEnd w:id="4"/>
    </w:p>
    <w:p w:rsidR="00D01B67" w:rsidRDefault="007531B0" w:rsidP="007531B0">
      <w:pPr>
        <w:pStyle w:val="Heading2"/>
        <w:numPr>
          <w:ilvl w:val="1"/>
          <w:numId w:val="27"/>
        </w:numPr>
      </w:pPr>
      <w:bookmarkStart w:id="5" w:name="_Toc410643949"/>
      <w:r>
        <w:t>Collaboration with Stakeholders</w:t>
      </w:r>
      <w:bookmarkEnd w:id="5"/>
    </w:p>
    <w:p w:rsidR="00D01B67" w:rsidRDefault="00D01B67" w:rsidP="007531B0"/>
    <w:p w:rsidR="00D01B67" w:rsidRDefault="007531B0" w:rsidP="007531B0">
      <w:pPr>
        <w:pStyle w:val="Heading1"/>
        <w:numPr>
          <w:ilvl w:val="0"/>
          <w:numId w:val="27"/>
        </w:numPr>
      </w:pPr>
      <w:bookmarkStart w:id="6" w:name="_Toc410643950"/>
      <w:r>
        <w:t>Project Plan</w:t>
      </w:r>
      <w:bookmarkEnd w:id="6"/>
    </w:p>
    <w:p w:rsidR="007531B0" w:rsidRDefault="007531B0" w:rsidP="007531B0">
      <w:pPr>
        <w:pStyle w:val="Heading2"/>
        <w:numPr>
          <w:ilvl w:val="1"/>
          <w:numId w:val="27"/>
        </w:numPr>
      </w:pPr>
      <w:bookmarkStart w:id="7" w:name="_Toc410643951"/>
      <w:r>
        <w:t>Work Breakdown Structure (WBS)</w:t>
      </w:r>
      <w:bookmarkEnd w:id="7"/>
    </w:p>
    <w:p w:rsidR="007531B0" w:rsidRDefault="007531B0" w:rsidP="007531B0"/>
    <w:p w:rsidR="007531B0" w:rsidRDefault="007531B0" w:rsidP="007531B0">
      <w:pPr>
        <w:ind w:left="720"/>
      </w:pPr>
      <w:r>
        <w:t>Insert text of WBS.</w:t>
      </w:r>
    </w:p>
    <w:p w:rsidR="007531B0" w:rsidRDefault="007531B0" w:rsidP="007531B0">
      <w:pPr>
        <w:ind w:left="720"/>
      </w:pPr>
      <w:r>
        <w:t>Insert figure of WBS.</w:t>
      </w:r>
    </w:p>
    <w:p w:rsidR="007531B0" w:rsidRDefault="007531B0" w:rsidP="007531B0"/>
    <w:p w:rsidR="007531B0" w:rsidRPr="007531B0" w:rsidRDefault="007531B0" w:rsidP="007531B0">
      <w:pPr>
        <w:pStyle w:val="Heading2"/>
        <w:numPr>
          <w:ilvl w:val="1"/>
          <w:numId w:val="27"/>
        </w:numPr>
      </w:pPr>
      <w:bookmarkStart w:id="8" w:name="_Toc410643952"/>
      <w:r>
        <w:t>Project Resources</w:t>
      </w:r>
      <w:bookmarkEnd w:id="8"/>
    </w:p>
    <w:p w:rsidR="00D01B67" w:rsidRDefault="00D01B67" w:rsidP="007531B0"/>
    <w:p w:rsidR="007531B0" w:rsidRDefault="007531B0" w:rsidP="007531B0">
      <w:pPr>
        <w:pStyle w:val="Heading2"/>
        <w:numPr>
          <w:ilvl w:val="1"/>
          <w:numId w:val="27"/>
        </w:numPr>
      </w:pPr>
      <w:bookmarkStart w:id="9" w:name="_Toc410643953"/>
      <w:r>
        <w:t>Responsibility Matrix</w:t>
      </w:r>
      <w:bookmarkEnd w:id="9"/>
    </w:p>
    <w:p w:rsidR="007531B0" w:rsidRDefault="007531B0" w:rsidP="007531B0">
      <w:pPr>
        <w:pStyle w:val="Heading2"/>
        <w:numPr>
          <w:ilvl w:val="1"/>
          <w:numId w:val="27"/>
        </w:numPr>
      </w:pPr>
      <w:bookmarkStart w:id="10" w:name="_Toc410643954"/>
      <w:r>
        <w:t>Gantt Chart</w:t>
      </w:r>
      <w:bookmarkEnd w:id="10"/>
    </w:p>
    <w:p w:rsidR="007531B0" w:rsidRDefault="007531B0" w:rsidP="007531B0">
      <w:pPr>
        <w:pStyle w:val="Heading2"/>
        <w:numPr>
          <w:ilvl w:val="1"/>
          <w:numId w:val="27"/>
        </w:numPr>
      </w:pPr>
      <w:bookmarkStart w:id="11" w:name="_Toc410643955"/>
      <w:r>
        <w:t>Pert Chart</w:t>
      </w:r>
      <w:bookmarkEnd w:id="11"/>
    </w:p>
    <w:p w:rsidR="007531B0" w:rsidRDefault="007531B0" w:rsidP="007531B0">
      <w:pPr>
        <w:pStyle w:val="Heading2"/>
        <w:numPr>
          <w:ilvl w:val="1"/>
          <w:numId w:val="27"/>
        </w:numPr>
      </w:pPr>
      <w:bookmarkStart w:id="12" w:name="_Toc410643956"/>
      <w:r>
        <w:t>Cost Estimation</w:t>
      </w:r>
      <w:bookmarkEnd w:id="12"/>
    </w:p>
    <w:p w:rsidR="007531B0" w:rsidRDefault="007531B0" w:rsidP="007531B0">
      <w:pPr>
        <w:pStyle w:val="Heading3"/>
        <w:numPr>
          <w:ilvl w:val="2"/>
          <w:numId w:val="27"/>
        </w:numPr>
      </w:pPr>
      <w:bookmarkStart w:id="13" w:name="_Toc410643957"/>
      <w:r>
        <w:t>Function Point Estimation</w:t>
      </w:r>
      <w:bookmarkEnd w:id="13"/>
    </w:p>
    <w:p w:rsidR="007531B0" w:rsidRDefault="007531B0" w:rsidP="007531B0">
      <w:pPr>
        <w:pStyle w:val="Heading3"/>
        <w:numPr>
          <w:ilvl w:val="2"/>
          <w:numId w:val="27"/>
        </w:numPr>
      </w:pPr>
      <w:bookmarkStart w:id="14" w:name="_Toc410643958"/>
      <w:r>
        <w:t>Lines of Code Estimation</w:t>
      </w:r>
      <w:bookmarkEnd w:id="14"/>
    </w:p>
    <w:p w:rsidR="007531B0" w:rsidRDefault="007531B0" w:rsidP="007531B0">
      <w:pPr>
        <w:pStyle w:val="Heading3"/>
        <w:numPr>
          <w:ilvl w:val="2"/>
          <w:numId w:val="27"/>
        </w:numPr>
      </w:pPr>
      <w:bookmarkStart w:id="15" w:name="_Toc410643959"/>
      <w:r>
        <w:t>Cost Estimates</w:t>
      </w:r>
      <w:bookmarkEnd w:id="15"/>
    </w:p>
    <w:p w:rsidR="007531B0" w:rsidRDefault="007531B0" w:rsidP="007531B0">
      <w:pPr>
        <w:pStyle w:val="Heading2"/>
        <w:numPr>
          <w:ilvl w:val="1"/>
          <w:numId w:val="27"/>
        </w:numPr>
      </w:pPr>
      <w:bookmarkStart w:id="16" w:name="_Toc410643960"/>
      <w:r>
        <w:t>Risk Plan</w:t>
      </w:r>
      <w:bookmarkEnd w:id="16"/>
    </w:p>
    <w:p w:rsidR="007531B0" w:rsidRPr="007531B0" w:rsidRDefault="007531B0" w:rsidP="007531B0">
      <w:pPr>
        <w:pStyle w:val="Heading2"/>
        <w:numPr>
          <w:ilvl w:val="1"/>
          <w:numId w:val="27"/>
        </w:numPr>
      </w:pPr>
      <w:bookmarkStart w:id="17" w:name="_Toc410643961"/>
      <w:r>
        <w:t>Project Monitoring and Control Mechanisms</w:t>
      </w:r>
      <w:bookmarkEnd w:id="17"/>
    </w:p>
    <w:p w:rsidR="007531B0" w:rsidRDefault="007531B0" w:rsidP="007531B0"/>
    <w:p w:rsidR="007531B0" w:rsidRPr="007531B0" w:rsidRDefault="007531B0" w:rsidP="007531B0"/>
    <w:p w:rsidR="007531B0" w:rsidRDefault="007531B0" w:rsidP="007531B0"/>
    <w:p w:rsidR="00D01B67" w:rsidRDefault="007531B0" w:rsidP="007531B0">
      <w:pPr>
        <w:pStyle w:val="Heading1"/>
        <w:numPr>
          <w:ilvl w:val="0"/>
          <w:numId w:val="27"/>
        </w:numPr>
      </w:pPr>
      <w:bookmarkStart w:id="18" w:name="_Toc410643962"/>
      <w:r>
        <w:lastRenderedPageBreak/>
        <w:t>Requirements/Analysis Models</w:t>
      </w:r>
      <w:bookmarkEnd w:id="18"/>
    </w:p>
    <w:p w:rsidR="00D01B67" w:rsidRDefault="000042D6" w:rsidP="007531B0">
      <w:pPr>
        <w:pStyle w:val="Heading2"/>
        <w:numPr>
          <w:ilvl w:val="1"/>
          <w:numId w:val="27"/>
        </w:numPr>
      </w:pPr>
      <w:bookmarkStart w:id="19" w:name="_Toc410643963"/>
      <w:r>
        <w:t>Major</w:t>
      </w:r>
      <w:r w:rsidR="007531B0">
        <w:t xml:space="preserve"> Software Functions</w:t>
      </w:r>
      <w:bookmarkEnd w:id="19"/>
    </w:p>
    <w:p w:rsidR="007531B0" w:rsidRDefault="007531B0" w:rsidP="007531B0">
      <w:pPr>
        <w:pStyle w:val="Heading2"/>
        <w:numPr>
          <w:ilvl w:val="1"/>
          <w:numId w:val="27"/>
        </w:numPr>
      </w:pPr>
      <w:bookmarkStart w:id="20" w:name="_Toc410643964"/>
      <w:r>
        <w:t>Use Case Diagrams</w:t>
      </w:r>
      <w:bookmarkEnd w:id="20"/>
    </w:p>
    <w:p w:rsidR="007531B0" w:rsidRDefault="007531B0" w:rsidP="007531B0">
      <w:pPr>
        <w:pStyle w:val="Heading2"/>
        <w:numPr>
          <w:ilvl w:val="1"/>
          <w:numId w:val="27"/>
        </w:numPr>
      </w:pPr>
      <w:bookmarkStart w:id="21" w:name="_Toc410643965"/>
      <w:r>
        <w:t>Use Case Descriptions (Fully Dressed)</w:t>
      </w:r>
      <w:bookmarkEnd w:id="21"/>
    </w:p>
    <w:p w:rsidR="007531B0" w:rsidRDefault="007531B0" w:rsidP="007531B0">
      <w:pPr>
        <w:pStyle w:val="Heading2"/>
        <w:numPr>
          <w:ilvl w:val="1"/>
          <w:numId w:val="27"/>
        </w:numPr>
      </w:pPr>
      <w:bookmarkStart w:id="22" w:name="_Toc410643966"/>
      <w:r>
        <w:t>Activity Diagrams</w:t>
      </w:r>
      <w:bookmarkEnd w:id="22"/>
    </w:p>
    <w:p w:rsidR="007531B0" w:rsidRDefault="007531B0" w:rsidP="007531B0">
      <w:pPr>
        <w:pStyle w:val="Heading2"/>
        <w:numPr>
          <w:ilvl w:val="1"/>
          <w:numId w:val="27"/>
        </w:numPr>
      </w:pPr>
      <w:bookmarkStart w:id="23" w:name="_Toc410643967"/>
      <w:r>
        <w:t>Sequence Diagrams</w:t>
      </w:r>
      <w:bookmarkEnd w:id="23"/>
    </w:p>
    <w:p w:rsidR="007531B0" w:rsidRDefault="007531B0" w:rsidP="007531B0">
      <w:pPr>
        <w:pStyle w:val="Heading2"/>
        <w:numPr>
          <w:ilvl w:val="1"/>
          <w:numId w:val="27"/>
        </w:numPr>
      </w:pPr>
      <w:bookmarkStart w:id="24" w:name="_Toc410643968"/>
      <w:r>
        <w:t>Requirements Class Models</w:t>
      </w:r>
      <w:bookmarkEnd w:id="24"/>
    </w:p>
    <w:p w:rsidR="007531B0" w:rsidRDefault="007531B0" w:rsidP="007531B0">
      <w:pPr>
        <w:pStyle w:val="Heading2"/>
        <w:numPr>
          <w:ilvl w:val="1"/>
          <w:numId w:val="27"/>
        </w:numPr>
      </w:pPr>
      <w:bookmarkStart w:id="25" w:name="_Toc410643969"/>
      <w:r>
        <w:t>Prototype Description</w:t>
      </w:r>
      <w:bookmarkEnd w:id="25"/>
    </w:p>
    <w:p w:rsidR="007531B0" w:rsidRDefault="007531B0" w:rsidP="007531B0">
      <w:pPr>
        <w:pStyle w:val="Heading2"/>
        <w:numPr>
          <w:ilvl w:val="1"/>
          <w:numId w:val="27"/>
        </w:numPr>
      </w:pPr>
      <w:bookmarkStart w:id="26" w:name="_Toc410643970"/>
      <w:r>
        <w:t>Data Dictionary</w:t>
      </w:r>
      <w:bookmarkEnd w:id="26"/>
    </w:p>
    <w:p w:rsidR="007531B0" w:rsidRDefault="007531B0" w:rsidP="007531B0">
      <w:pPr>
        <w:pStyle w:val="Heading2"/>
        <w:numPr>
          <w:ilvl w:val="1"/>
          <w:numId w:val="27"/>
        </w:numPr>
      </w:pPr>
      <w:bookmarkStart w:id="27" w:name="_Toc410643971"/>
      <w:r>
        <w:t>Limitations and Constraints</w:t>
      </w:r>
      <w:bookmarkEnd w:id="27"/>
    </w:p>
    <w:p w:rsidR="007531B0" w:rsidRDefault="007531B0" w:rsidP="007531B0">
      <w:pPr>
        <w:pStyle w:val="Heading2"/>
        <w:numPr>
          <w:ilvl w:val="1"/>
          <w:numId w:val="27"/>
        </w:numPr>
      </w:pPr>
      <w:bookmarkStart w:id="28" w:name="_Toc410643972"/>
      <w:r>
        <w:t>Non-functional Requirements</w:t>
      </w:r>
      <w:bookmarkEnd w:id="28"/>
    </w:p>
    <w:p w:rsidR="007531B0" w:rsidRPr="007531B0" w:rsidRDefault="007531B0" w:rsidP="007531B0"/>
    <w:p w:rsidR="007531B0" w:rsidRPr="007531B0" w:rsidRDefault="007531B0" w:rsidP="007531B0"/>
    <w:p w:rsidR="007531B0" w:rsidRDefault="007531B0">
      <w:r>
        <w:br w:type="page"/>
      </w:r>
    </w:p>
    <w:p w:rsidR="00D01B67" w:rsidRDefault="007531B0" w:rsidP="007531B0">
      <w:pPr>
        <w:pStyle w:val="Heading1"/>
        <w:numPr>
          <w:ilvl w:val="0"/>
          <w:numId w:val="27"/>
        </w:numPr>
      </w:pPr>
      <w:bookmarkStart w:id="29" w:name="_Toc410643973"/>
      <w:r>
        <w:t>Problems Encountered</w:t>
      </w:r>
      <w:bookmarkEnd w:id="29"/>
    </w:p>
    <w:p w:rsidR="007531B0" w:rsidRDefault="007531B0" w:rsidP="007531B0"/>
    <w:p w:rsidR="007531B0" w:rsidRDefault="007531B0">
      <w:r>
        <w:br w:type="page"/>
      </w:r>
    </w:p>
    <w:p w:rsidR="007531B0" w:rsidRDefault="007531B0" w:rsidP="007531B0">
      <w:pPr>
        <w:pStyle w:val="Heading1"/>
        <w:numPr>
          <w:ilvl w:val="0"/>
          <w:numId w:val="27"/>
        </w:numPr>
      </w:pPr>
      <w:bookmarkStart w:id="30" w:name="_Toc410643974"/>
      <w:r>
        <w:t>Bibliography</w:t>
      </w:r>
      <w:bookmarkEnd w:id="30"/>
    </w:p>
    <w:p w:rsidR="007531B0" w:rsidRDefault="007531B0" w:rsidP="007531B0"/>
    <w:p w:rsidR="007531B0" w:rsidRPr="007531B0" w:rsidRDefault="007531B0" w:rsidP="007531B0"/>
    <w:sectPr w:rsidR="007531B0" w:rsidRPr="007531B0">
      <w:headerReference w:type="default" r:id="rId12"/>
      <w:footerReference w:type="default" r:id="rId13"/>
      <w:pgSz w:w="12240" w:h="15840" w:code="1"/>
      <w:pgMar w:top="2520" w:right="1555" w:bottom="1800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2A4" w:rsidRDefault="00D902A4">
      <w:pPr>
        <w:spacing w:after="0" w:line="240" w:lineRule="auto"/>
      </w:pPr>
      <w:r>
        <w:separator/>
      </w:r>
    </w:p>
  </w:endnote>
  <w:endnote w:type="continuationSeparator" w:id="0">
    <w:p w:rsidR="00D902A4" w:rsidRDefault="00D90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B67" w:rsidRDefault="00583F71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7032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2A4" w:rsidRDefault="00D902A4">
      <w:pPr>
        <w:spacing w:after="0" w:line="240" w:lineRule="auto"/>
      </w:pPr>
      <w:r>
        <w:separator/>
      </w:r>
    </w:p>
  </w:footnote>
  <w:footnote w:type="continuationSeparator" w:id="0">
    <w:p w:rsidR="00D902A4" w:rsidRDefault="00D90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B67" w:rsidRDefault="00583F71">
    <w:pPr>
      <w:pStyle w:val="HeaderShaded"/>
      <w:tabs>
        <w:tab w:val="left" w:pos="5032"/>
      </w:tabs>
    </w:pPr>
    <w:r>
      <w:t>Table of Contents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B67" w:rsidRDefault="00583F71">
    <w:pPr>
      <w:pStyle w:val="HeaderShaded"/>
    </w:pPr>
    <w:r>
      <w:fldChar w:fldCharType="begin"/>
    </w:r>
    <w:r>
      <w:instrText xml:space="preserve"> If </w:instrText>
    </w:r>
    <w:r w:rsidR="00F70326">
      <w:fldChar w:fldCharType="begin"/>
    </w:r>
    <w:r w:rsidR="00F70326">
      <w:instrText xml:space="preserve"> STYLEREF “Heading 1”  </w:instrText>
    </w:r>
    <w:r w:rsidR="007531B0">
      <w:fldChar w:fldCharType="separate"/>
    </w:r>
    <w:r w:rsidR="00F70326">
      <w:rPr>
        <w:noProof/>
      </w:rPr>
      <w:instrText>Introduction</w:instrText>
    </w:r>
    <w:r w:rsidR="00F70326">
      <w:rPr>
        <w:noProof/>
      </w:rPr>
      <w:fldChar w:fldCharType="end"/>
    </w:r>
    <w:r>
      <w:instrText>&lt;&gt; “Error*” “</w:instrText>
    </w:r>
    <w:r>
      <w:fldChar w:fldCharType="begin"/>
    </w:r>
    <w:r>
      <w:instrText xml:space="preserve"> STYLEREF “Heading 1”</w:instrText>
    </w:r>
    <w:r w:rsidR="007531B0">
      <w:fldChar w:fldCharType="separate"/>
    </w:r>
    <w:r w:rsidR="00F70326">
      <w:rPr>
        <w:noProof/>
      </w:rPr>
      <w:instrText>Introduction</w:instrText>
    </w:r>
    <w:r>
      <w:rPr>
        <w:noProof/>
      </w:rPr>
      <w:fldChar w:fldCharType="end"/>
    </w:r>
    <w:r w:rsidR="007531B0">
      <w:fldChar w:fldCharType="separate"/>
    </w:r>
    <w:r w:rsidR="00F70326">
      <w:rPr>
        <w:noProof/>
      </w:rPr>
      <w:t>Introduction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>
    <w:nsid w:val="028B33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3B32190"/>
    <w:multiLevelType w:val="multilevel"/>
    <w:tmpl w:val="9CA4ABB8"/>
    <w:numStyleLink w:val="AnnualReport"/>
  </w:abstractNum>
  <w:abstractNum w:abstractNumId="12">
    <w:nsid w:val="160E4687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399B35DE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>
    <w:nsid w:val="57D66744"/>
    <w:multiLevelType w:val="hybridMultilevel"/>
    <w:tmpl w:val="C330923E"/>
    <w:lvl w:ilvl="0" w:tplc="D67CFB8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AE37D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68C63D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9953457"/>
    <w:multiLevelType w:val="hybridMultilevel"/>
    <w:tmpl w:val="79E47D80"/>
    <w:lvl w:ilvl="0" w:tplc="F4D8AD52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74201B3"/>
    <w:multiLevelType w:val="hybridMultilevel"/>
    <w:tmpl w:val="E396A8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A2D5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4"/>
  </w:num>
  <w:num w:numId="16">
    <w:abstractNumId w:val="20"/>
  </w:num>
  <w:num w:numId="17">
    <w:abstractNumId w:val="13"/>
  </w:num>
  <w:num w:numId="18">
    <w:abstractNumId w:val="11"/>
  </w:num>
  <w:num w:numId="19">
    <w:abstractNumId w:val="16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23"/>
  </w:num>
  <w:num w:numId="25">
    <w:abstractNumId w:val="18"/>
  </w:num>
  <w:num w:numId="26">
    <w:abstractNumId w:val="22"/>
  </w:num>
  <w:num w:numId="27">
    <w:abstractNumId w:val="10"/>
  </w:num>
  <w:num w:numId="28">
    <w:abstractNumId w:val="17"/>
  </w:num>
  <w:num w:numId="29">
    <w:abstractNumId w:val="12"/>
  </w:num>
  <w:num w:numId="30">
    <w:abstractNumId w:val="24"/>
  </w:num>
  <w:num w:numId="31">
    <w:abstractNumId w:val="21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A4"/>
    <w:rsid w:val="000042D6"/>
    <w:rsid w:val="001E71B8"/>
    <w:rsid w:val="00583F71"/>
    <w:rsid w:val="007531B0"/>
    <w:rsid w:val="00D01B67"/>
    <w:rsid w:val="00D902A4"/>
    <w:rsid w:val="00F7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4605639-369B-432D-8197-146F6070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rsid w:val="007531B0"/>
    <w:pPr>
      <w:pageBreakBefore/>
      <w:spacing w:before="0" w:after="360" w:line="240" w:lineRule="auto"/>
      <w:ind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7531B0"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nnc\AppData\Roaming\Microsoft\Templates\Annual%20report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B5ECE6E5F97427F875B15431D172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B22B3-1037-4663-9BE6-5590B3E3E8E7}"/>
      </w:docPartPr>
      <w:docPartBody>
        <w:p w:rsidR="00000000" w:rsidRDefault="007001C0">
          <w:pPr>
            <w:pStyle w:val="9B5ECE6E5F97427F875B15431D172768"/>
          </w:pPr>
          <w:r>
            <w:t>Annual Report</w:t>
          </w:r>
        </w:p>
      </w:docPartBody>
    </w:docPart>
    <w:docPart>
      <w:docPartPr>
        <w:name w:val="06482083AAEA428D9F2E20F3C08D9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A271B-3285-4EDB-92DA-35820CE87B0A}"/>
      </w:docPartPr>
      <w:docPartBody>
        <w:p w:rsidR="00000000" w:rsidRDefault="007001C0">
          <w:pPr>
            <w:pStyle w:val="06482083AAEA428D9F2E20F3C08D978D"/>
          </w:pPr>
          <w:r>
            <w:t>[You can add an abstract or other key statement here. An abstract is typically a short summary of the document content.]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A19E539A5241D99CC146E17B6DC6F8">
    <w:name w:val="BDA19E539A5241D99CC146E17B6DC6F8"/>
  </w:style>
  <w:style w:type="paragraph" w:customStyle="1" w:styleId="B96C68BCA58D4FD099F0451075463117">
    <w:name w:val="B96C68BCA58D4FD099F0451075463117"/>
  </w:style>
  <w:style w:type="paragraph" w:customStyle="1" w:styleId="534F272C113D4B41AADD5E1E889C4DB3">
    <w:name w:val="534F272C113D4B41AADD5E1E889C4DB3"/>
  </w:style>
  <w:style w:type="paragraph" w:customStyle="1" w:styleId="6CCFA2316B7E4C0484F23529B9599314">
    <w:name w:val="6CCFA2316B7E4C0484F23529B9599314"/>
  </w:style>
  <w:style w:type="paragraph" w:customStyle="1" w:styleId="68C74DB2E6F14EB686D1305BCB50C180">
    <w:name w:val="68C74DB2E6F14EB686D1305BCB50C180"/>
  </w:style>
  <w:style w:type="paragraph" w:customStyle="1" w:styleId="63DF5C63A9F646DF8D7B549F61C783EF">
    <w:name w:val="63DF5C63A9F646DF8D7B549F61C783EF"/>
  </w:style>
  <w:style w:type="paragraph" w:customStyle="1" w:styleId="B2D21434534C45588BCD2CDCE9C6C140">
    <w:name w:val="B2D21434534C45588BCD2CDCE9C6C140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</w:rPr>
  </w:style>
  <w:style w:type="paragraph" w:customStyle="1" w:styleId="F433E11F5B114C0A9A9328FB59167B7B">
    <w:name w:val="F433E11F5B114C0A9A9328FB59167B7B"/>
  </w:style>
  <w:style w:type="paragraph" w:customStyle="1" w:styleId="780DB96B73A1429B99552A637300732A">
    <w:name w:val="780DB96B73A1429B99552A637300732A"/>
  </w:style>
  <w:style w:type="paragraph" w:customStyle="1" w:styleId="B5A686E8AB7940DE849178905F7976AA">
    <w:name w:val="B5A686E8AB7940DE849178905F7976AA"/>
  </w:style>
  <w:style w:type="paragraph" w:customStyle="1" w:styleId="3F6DE7F64F9D46F39D147B5A00F7507D">
    <w:name w:val="3F6DE7F64F9D46F39D147B5A00F7507D"/>
  </w:style>
  <w:style w:type="paragraph" w:customStyle="1" w:styleId="AC906A68762E4800BB74E726E6A90554">
    <w:name w:val="AC906A68762E4800BB74E726E6A90554"/>
  </w:style>
  <w:style w:type="paragraph" w:customStyle="1" w:styleId="02BAF82D623B4E55B0F24E45779EF5CA">
    <w:name w:val="02BAF82D623B4E55B0F24E45779EF5CA"/>
  </w:style>
  <w:style w:type="paragraph" w:customStyle="1" w:styleId="7A81A3910A044F7196CE689234597E75">
    <w:name w:val="7A81A3910A044F7196CE689234597E75"/>
  </w:style>
  <w:style w:type="paragraph" w:customStyle="1" w:styleId="62DDCACB2A6847C29D539777F502B5D5">
    <w:name w:val="62DDCACB2A6847C29D539777F502B5D5"/>
  </w:style>
  <w:style w:type="paragraph" w:customStyle="1" w:styleId="A80FCEA582424B31B9B154ACF07849D4">
    <w:name w:val="A80FCEA582424B31B9B154ACF07849D4"/>
  </w:style>
  <w:style w:type="paragraph" w:customStyle="1" w:styleId="E77F88BB5AD34E48991333CEA6D35667">
    <w:name w:val="E77F88BB5AD34E48991333CEA6D35667"/>
  </w:style>
  <w:style w:type="paragraph" w:customStyle="1" w:styleId="528C12ACF67C4D439B40694DE00CF73A">
    <w:name w:val="528C12ACF67C4D439B40694DE00CF73A"/>
  </w:style>
  <w:style w:type="paragraph" w:customStyle="1" w:styleId="97ED215E4E684E3A8BB4B5EBC020EBE0">
    <w:name w:val="97ED215E4E684E3A8BB4B5EBC020EBE0"/>
  </w:style>
  <w:style w:type="paragraph" w:customStyle="1" w:styleId="CE66301224D84D16876A9B76F82468A9">
    <w:name w:val="CE66301224D84D16876A9B76F82468A9"/>
  </w:style>
  <w:style w:type="paragraph" w:customStyle="1" w:styleId="AF41DC05E1CA47A3BDBF250BC1A9AD24">
    <w:name w:val="AF41DC05E1CA47A3BDBF250BC1A9AD24"/>
  </w:style>
  <w:style w:type="paragraph" w:customStyle="1" w:styleId="C25B5C7DF382446C88775BAE3C714CD2">
    <w:name w:val="C25B5C7DF382446C88775BAE3C714CD2"/>
  </w:style>
  <w:style w:type="paragraph" w:customStyle="1" w:styleId="2A16DC221C9D4165B2D4A0271540E805">
    <w:name w:val="2A16DC221C9D4165B2D4A0271540E805"/>
  </w:style>
  <w:style w:type="paragraph" w:customStyle="1" w:styleId="4B2A07FFAF8D485AB906D5AA1FDAA280">
    <w:name w:val="4B2A07FFAF8D485AB906D5AA1FDAA280"/>
  </w:style>
  <w:style w:type="paragraph" w:customStyle="1" w:styleId="9B5ECE6E5F97427F875B15431D172768">
    <w:name w:val="9B5ECE6E5F97427F875B15431D172768"/>
  </w:style>
  <w:style w:type="paragraph" w:customStyle="1" w:styleId="6C4AF548AFBD408AB7D3BABC7641860E">
    <w:name w:val="6C4AF548AFBD408AB7D3BABC7641860E"/>
  </w:style>
  <w:style w:type="paragraph" w:customStyle="1" w:styleId="06482083AAEA428D9F2E20F3C08D978D">
    <w:name w:val="06482083AAEA428D9F2E20F3C08D97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AB97DE-7C71-4533-96FA-5DADA06BFD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E49D91B0-8BC0-4059-BBC0-2B463FBB4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(Timeless design).dotx</Template>
  <TotalTime>30</TotalTime>
  <Pages>8</Pages>
  <Words>524</Words>
  <Characters>2993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To Our Stockholders</vt:lpstr>
      <vt:lpstr>    Strategic Highlights</vt:lpstr>
      <vt:lpstr>    Financial Highlights</vt:lpstr>
      <vt:lpstr>    Operating Highlights</vt:lpstr>
      <vt:lpstr>    Looking Ahead</vt:lpstr>
      <vt:lpstr>Financial Summary</vt:lpstr>
      <vt:lpstr>Financial Statements</vt:lpstr>
      <vt:lpstr>    Statement of Financial Position</vt:lpstr>
      <vt:lpstr>    Statement of Comprehensive Income (Profits and Losses)</vt:lpstr>
      <vt:lpstr>    Statement of Changes in Equity</vt:lpstr>
      <vt:lpstr>    Statement of Cash Flows</vt:lpstr>
      <vt:lpstr>Notes to Financial Statements</vt:lpstr>
      <vt:lpstr>    Accounts</vt:lpstr>
      <vt:lpstr>    Debt</vt:lpstr>
      <vt:lpstr>    Going Concern</vt:lpstr>
      <vt:lpstr>    Contingent Liabilities</vt:lpstr>
      <vt:lpstr>    Takeaways</vt:lpstr>
      <vt:lpstr>Independent Auditor’s Report</vt:lpstr>
      <vt:lpstr>Contact Information</vt:lpstr>
      <vt:lpstr>Company Information</vt:lpstr>
    </vt:vector>
  </TitlesOfParts>
  <Company/>
  <LinksUpToDate>false</LinksUpToDate>
  <CharactersWithSpaces>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Engineering Report</dc:title>
  <dc:creator>Guinn, Curry</dc:creator>
  <cp:keywords/>
  <cp:lastModifiedBy>Guinn, Curry</cp:lastModifiedBy>
  <cp:revision>4</cp:revision>
  <cp:lastPrinted>2011-08-05T20:35:00Z</cp:lastPrinted>
  <dcterms:created xsi:type="dcterms:W3CDTF">2015-02-02T16:52:00Z</dcterms:created>
  <dcterms:modified xsi:type="dcterms:W3CDTF">2015-02-02T17:37:00Z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